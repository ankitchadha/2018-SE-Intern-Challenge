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3478C" w14:textId="77777777" w:rsidR="00A4608E" w:rsidRPr="00A4608E" w:rsidRDefault="00765356" w:rsidP="00E4590A">
      <w:pPr>
        <w:pStyle w:val="DocTitle"/>
      </w:pPr>
      <w:r>
        <w:t xml:space="preserve">SE Intern </w:t>
      </w:r>
      <w:r w:rsidR="00274272">
        <w:t>Project Proposal</w:t>
      </w:r>
    </w:p>
    <w:p w14:paraId="3BBCA11F" w14:textId="77777777" w:rsidR="002A0BD0" w:rsidRPr="002977A2" w:rsidRDefault="00274272" w:rsidP="00B878EB">
      <w:pPr>
        <w:spacing w:after="60" w:line="360" w:lineRule="auto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Proposer Name</w:t>
      </w:r>
      <w:r w:rsidR="002A0BD0" w:rsidRPr="002977A2">
        <w:rPr>
          <w:rFonts w:ascii="Arial" w:hAnsi="Arial" w:cs="Arial"/>
          <w:sz w:val="20"/>
          <w:szCs w:val="22"/>
        </w:rPr>
        <w:t xml:space="preserve">:  </w:t>
      </w:r>
    </w:p>
    <w:p w14:paraId="4E7E053E" w14:textId="77777777" w:rsidR="002A0BD0" w:rsidRPr="002977A2" w:rsidRDefault="00274272" w:rsidP="00274272">
      <w:pPr>
        <w:spacing w:after="60" w:line="360" w:lineRule="auto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Vertical Team or Organization</w:t>
      </w:r>
      <w:r w:rsidR="002A0BD0" w:rsidRPr="002977A2">
        <w:rPr>
          <w:rFonts w:ascii="Arial" w:hAnsi="Arial" w:cs="Arial"/>
          <w:sz w:val="20"/>
          <w:szCs w:val="22"/>
        </w:rPr>
        <w:t xml:space="preserve">:  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728"/>
        <w:gridCol w:w="9180"/>
      </w:tblGrid>
      <w:tr w:rsidR="00150144" w:rsidRPr="00FC798B" w14:paraId="20D325F3" w14:textId="77777777" w:rsidTr="00051BBF">
        <w:trPr>
          <w:trHeight w:val="432"/>
        </w:trPr>
        <w:tc>
          <w:tcPr>
            <w:tcW w:w="10908" w:type="dxa"/>
            <w:gridSpan w:val="2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539BF357" w14:textId="77777777" w:rsidR="00150144" w:rsidRPr="00FC798B" w:rsidRDefault="00765356" w:rsidP="00CD6CB2">
            <w:pPr>
              <w:pStyle w:val="Heading2"/>
              <w:tabs>
                <w:tab w:val="center" w:pos="5331"/>
              </w:tabs>
              <w:spacing w:before="80" w:after="80"/>
              <w:ind w:left="0"/>
              <w:rPr>
                <w:rFonts w:cs="Arial"/>
              </w:rPr>
            </w:pPr>
            <w:r>
              <w:rPr>
                <w:rFonts w:cs="Arial"/>
              </w:rPr>
              <w:t>Project Details</w:t>
            </w:r>
          </w:p>
        </w:tc>
      </w:tr>
      <w:tr w:rsidR="00765356" w:rsidRPr="00FC798B" w14:paraId="278A4A29" w14:textId="77777777" w:rsidTr="00077E69">
        <w:tblPrEx>
          <w:tblLook w:val="04A0" w:firstRow="1" w:lastRow="0" w:firstColumn="1" w:lastColumn="0" w:noHBand="0" w:noVBand="1"/>
        </w:tblPrEx>
        <w:trPr>
          <w:trHeight w:val="359"/>
        </w:trPr>
        <w:tc>
          <w:tcPr>
            <w:tcW w:w="17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63B0D8" w14:textId="77777777" w:rsidR="0093248E" w:rsidRDefault="0093248E" w:rsidP="00396D4C">
            <w:pPr>
              <w:ind w:left="9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E8438F2" w14:textId="77777777" w:rsidR="00765356" w:rsidRDefault="00396D4C" w:rsidP="00396D4C">
            <w:pPr>
              <w:ind w:left="9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Project Title</w:t>
            </w:r>
          </w:p>
          <w:p w14:paraId="018953AA" w14:textId="77777777" w:rsidR="0093248E" w:rsidRPr="00FC798B" w:rsidRDefault="0093248E" w:rsidP="00396D4C">
            <w:pPr>
              <w:ind w:left="9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1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5B59A2" w14:textId="488D6724" w:rsidR="00765356" w:rsidRPr="00FC798B" w:rsidRDefault="00B0055E" w:rsidP="00FC798B">
            <w:pPr>
              <w:tabs>
                <w:tab w:val="left" w:pos="1320"/>
              </w:tabs>
              <w:ind w:left="16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Integrate (and Automate) Junos Telemetry with AppFormix</w:t>
            </w:r>
          </w:p>
        </w:tc>
      </w:tr>
      <w:tr w:rsidR="00765356" w:rsidRPr="00FC798B" w14:paraId="79CE82F0" w14:textId="77777777" w:rsidTr="00077E69">
        <w:tblPrEx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1728" w:type="dxa"/>
            <w:shd w:val="clear" w:color="auto" w:fill="FFFFFF"/>
            <w:vAlign w:val="center"/>
          </w:tcPr>
          <w:p w14:paraId="7F4BCF9C" w14:textId="77777777" w:rsidR="00765356" w:rsidRDefault="00396D4C" w:rsidP="00FC798B">
            <w:pPr>
              <w:ind w:left="9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Current State</w:t>
            </w:r>
          </w:p>
          <w:p w14:paraId="1A688B86" w14:textId="77777777" w:rsidR="00874A8C" w:rsidRPr="00FC798B" w:rsidRDefault="00874A8C" w:rsidP="00FC798B">
            <w:pPr>
              <w:ind w:left="9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(Problem Statement)</w:t>
            </w:r>
          </w:p>
          <w:p w14:paraId="37BD4881" w14:textId="77777777" w:rsidR="00765356" w:rsidRPr="00FC798B" w:rsidRDefault="00765356" w:rsidP="00FC798B">
            <w:pPr>
              <w:ind w:left="9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80" w:type="dxa"/>
            <w:shd w:val="clear" w:color="auto" w:fill="FFFFFF"/>
          </w:tcPr>
          <w:p w14:paraId="739358DF" w14:textId="77777777" w:rsidR="00765356" w:rsidRDefault="00765356" w:rsidP="00027346">
            <w:pPr>
              <w:ind w:left="162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</w:p>
          <w:p w14:paraId="3BE429E8" w14:textId="6264BA04" w:rsidR="00710B4E" w:rsidRDefault="00AC5EF0" w:rsidP="00027346">
            <w:pPr>
              <w:ind w:left="16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Juniper has a great global presence with the MX routers. One of the main pain points of customers is ‘how to monitor/visualize the usage/capacity of their Juniper devices’. While SNMP works well, it has its own set of limitations.</w:t>
            </w:r>
          </w:p>
          <w:p w14:paraId="4D41164D" w14:textId="77777777" w:rsidR="00AC5EF0" w:rsidRDefault="00AC5EF0" w:rsidP="00027346">
            <w:pPr>
              <w:ind w:left="16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 tackle this, Juniper came up with an extremely innovative solution: JTI.</w:t>
            </w:r>
          </w:p>
          <w:p w14:paraId="312EF8F1" w14:textId="5B3C748D" w:rsidR="00AC5EF0" w:rsidRDefault="00AC5EF0" w:rsidP="00027346">
            <w:pPr>
              <w:ind w:left="16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Now the issue is that w</w:t>
            </w:r>
            <w:r w:rsidR="00993F79">
              <w:rPr>
                <w:rFonts w:ascii="Arial" w:hAnsi="Arial" w:cs="Arial"/>
                <w:color w:val="000000"/>
                <w:sz w:val="20"/>
                <w:szCs w:val="20"/>
              </w:rPr>
              <w:t>e still need to rely on a third-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0"/>
                <w:szCs w:val="20"/>
              </w:rPr>
              <w:t>party tool (like OpenNTI) to consume all the information that JTI can produce.</w:t>
            </w:r>
          </w:p>
          <w:p w14:paraId="1309C6B2" w14:textId="58FC6220" w:rsidR="00AC5EF0" w:rsidRDefault="00AC5EF0" w:rsidP="00027346">
            <w:pPr>
              <w:ind w:left="16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Juniper also has a software-product offering called AppFormix, which has the potential to be our one-stop-solution for monitoring all kinds of hardware/software devices: whether it’s networking devices or computes or storage.</w:t>
            </w:r>
          </w:p>
          <w:p w14:paraId="654D5D22" w14:textId="290B0903" w:rsidR="00AC5EF0" w:rsidRDefault="00AC5EF0" w:rsidP="00027346">
            <w:pPr>
              <w:ind w:left="16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problem here is that we do not have an official integration between JTI and AppFormix.</w:t>
            </w:r>
          </w:p>
          <w:p w14:paraId="27658139" w14:textId="65BEA4C7" w:rsidR="00AC5EF0" w:rsidRDefault="00AC5EF0" w:rsidP="00027346">
            <w:pPr>
              <w:ind w:left="16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 (field SE’s) can do a great job of selling JTI and AppFormix separately, but we’ll be much more effective (and much more successful) if Juniper can officially integrate JTI with AppFormix and sell it as a single product/solution to our customers.</w:t>
            </w:r>
          </w:p>
          <w:p w14:paraId="040F2B58" w14:textId="77777777" w:rsidR="00765356" w:rsidRDefault="00765356" w:rsidP="00AC5EF0">
            <w:pPr>
              <w:ind w:left="16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9F7382E" w14:textId="13E8B49B" w:rsidR="00AC5EF0" w:rsidRDefault="00AC5EF0" w:rsidP="00AC5EF0">
            <w:pPr>
              <w:ind w:left="16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end-users will be our customers, and mostly their Network-Engineers/SREs/Operations-Engineers.</w:t>
            </w:r>
          </w:p>
          <w:p w14:paraId="3CD70373" w14:textId="77777777" w:rsidR="00AC5EF0" w:rsidRDefault="00AC5EF0" w:rsidP="00AC5EF0">
            <w:pPr>
              <w:ind w:left="16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FAC2E91" w14:textId="40A1CABD" w:rsidR="00AC5EF0" w:rsidRDefault="00AC5EF0" w:rsidP="00AC5EF0">
            <w:pPr>
              <w:ind w:left="16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PS: our new QFX line of switches (QFX5110) also supports JTI. So, the possibilities are endless if we can officially integrate (and announce) the integration of JTI with AppFormix.</w:t>
            </w:r>
          </w:p>
          <w:p w14:paraId="1A630588" w14:textId="77777777" w:rsidR="00AC5EF0" w:rsidRDefault="00AC5EF0" w:rsidP="00AC5EF0">
            <w:pPr>
              <w:ind w:left="16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DCC831C" w14:textId="4A61EE13" w:rsidR="00AC5EF0" w:rsidRPr="00FC798B" w:rsidRDefault="00AC5EF0" w:rsidP="00AC5EF0">
            <w:pPr>
              <w:ind w:left="16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2BF8" w:rsidRPr="00FC798B" w14:paraId="1FCD12C7" w14:textId="77777777" w:rsidTr="00077E69">
        <w:tblPrEx>
          <w:tblLook w:val="04A0" w:firstRow="1" w:lastRow="0" w:firstColumn="1" w:lastColumn="0" w:noHBand="0" w:noVBand="1"/>
        </w:tblPrEx>
        <w:trPr>
          <w:trHeight w:val="265"/>
        </w:trPr>
        <w:tc>
          <w:tcPr>
            <w:tcW w:w="1728" w:type="dxa"/>
            <w:shd w:val="clear" w:color="auto" w:fill="FFFFFF"/>
            <w:vAlign w:val="center"/>
          </w:tcPr>
          <w:p w14:paraId="0282331E" w14:textId="0C32F80F" w:rsidR="00D42BF8" w:rsidRDefault="00396D4C" w:rsidP="00D42BF8">
            <w:pPr>
              <w:ind w:left="9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Expected Outcome</w:t>
            </w:r>
          </w:p>
          <w:p w14:paraId="57EFB82D" w14:textId="77777777" w:rsidR="00874A8C" w:rsidRPr="00FC798B" w:rsidRDefault="00874A8C" w:rsidP="00D42BF8">
            <w:pPr>
              <w:ind w:left="9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(Solution)</w:t>
            </w:r>
          </w:p>
          <w:p w14:paraId="22796B9F" w14:textId="77777777" w:rsidR="00D42BF8" w:rsidRPr="00FC798B" w:rsidRDefault="00D42BF8" w:rsidP="00D42BF8">
            <w:pPr>
              <w:ind w:left="9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80" w:type="dxa"/>
            <w:shd w:val="clear" w:color="auto" w:fill="FFFFFF"/>
          </w:tcPr>
          <w:p w14:paraId="27227201" w14:textId="77777777" w:rsidR="00D42BF8" w:rsidRPr="00FC798B" w:rsidRDefault="00D42BF8" w:rsidP="00027346">
            <w:pPr>
              <w:ind w:left="162"/>
              <w:rPr>
                <w:rFonts w:ascii="Arial" w:hAnsi="Arial" w:cs="Arial"/>
                <w:sz w:val="20"/>
                <w:szCs w:val="20"/>
              </w:rPr>
            </w:pPr>
          </w:p>
          <w:p w14:paraId="455CE629" w14:textId="34D535E8" w:rsidR="00AC5EF0" w:rsidRDefault="00AC5EF0" w:rsidP="00AC5EF0">
            <w:pPr>
              <w:ind w:left="16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 the end-game: there would be a one-click solution which will integrate JTI with AppFormix.</w:t>
            </w:r>
          </w:p>
          <w:p w14:paraId="7281D1C8" w14:textId="77777777" w:rsidR="00AC5EF0" w:rsidRDefault="00AC5EF0" w:rsidP="00AC5EF0">
            <w:pPr>
              <w:ind w:left="16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D0E9C41" w14:textId="1CAE1033" w:rsidR="00AC5EF0" w:rsidRDefault="00AC5EF0" w:rsidP="00AC5EF0">
            <w:pPr>
              <w:ind w:left="16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The customers will then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be able to visualize the load/capacity of their Juniper devices in real time, and will also be able to set automated/dynamic alarms based on machine-learning-based thresholds.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This will save them a lot of time in trying to ‘keep the lights on’.</w:t>
            </w:r>
          </w:p>
          <w:p w14:paraId="61654FC2" w14:textId="19059B5C" w:rsidR="00AC5EF0" w:rsidRDefault="00AC5EF0" w:rsidP="00AC5EF0">
            <w:pPr>
              <w:ind w:left="16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It’ll also mean less-outages as they can be proactively avoided.  It’ll make everyone’s life much easier!</w:t>
            </w:r>
          </w:p>
          <w:p w14:paraId="6F7C4F86" w14:textId="70AE51D3" w:rsidR="00D42BF8" w:rsidRPr="0093248E" w:rsidRDefault="00D42BF8" w:rsidP="00027346">
            <w:pPr>
              <w:ind w:left="16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F03CC9B" w14:textId="77777777" w:rsidR="00D42BF8" w:rsidRPr="00FC798B" w:rsidRDefault="00D42BF8" w:rsidP="00027346">
            <w:pPr>
              <w:ind w:left="16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6D4C" w:rsidRPr="00FC798B" w14:paraId="17AC470A" w14:textId="77777777" w:rsidTr="00077E69">
        <w:tblPrEx>
          <w:tblLook w:val="04A0" w:firstRow="1" w:lastRow="0" w:firstColumn="1" w:lastColumn="0" w:noHBand="0" w:noVBand="1"/>
        </w:tblPrEx>
        <w:trPr>
          <w:trHeight w:val="265"/>
        </w:trPr>
        <w:tc>
          <w:tcPr>
            <w:tcW w:w="1728" w:type="dxa"/>
            <w:shd w:val="clear" w:color="auto" w:fill="FFFFFF"/>
            <w:vAlign w:val="center"/>
          </w:tcPr>
          <w:p w14:paraId="1956262D" w14:textId="7959D0F3" w:rsidR="0093248E" w:rsidRDefault="0093248E" w:rsidP="0093248E">
            <w:pPr>
              <w:ind w:left="9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9034393" w14:textId="77777777" w:rsidR="00396D4C" w:rsidRDefault="0093248E" w:rsidP="0093248E">
            <w:pPr>
              <w:ind w:left="9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Final Deliverable(s) </w:t>
            </w:r>
            <w:r w:rsidR="00396D4C">
              <w:rPr>
                <w:rFonts w:ascii="Arial" w:hAnsi="Arial" w:cs="Arial"/>
                <w:b/>
                <w:sz w:val="20"/>
                <w:szCs w:val="20"/>
              </w:rPr>
              <w:t xml:space="preserve"> Date and Format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(s) </w:t>
            </w:r>
          </w:p>
          <w:p w14:paraId="2D440CDC" w14:textId="77777777" w:rsidR="0093248E" w:rsidRDefault="0093248E" w:rsidP="0093248E">
            <w:pPr>
              <w:ind w:left="9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180" w:type="dxa"/>
            <w:shd w:val="clear" w:color="auto" w:fill="FFFFFF"/>
          </w:tcPr>
          <w:p w14:paraId="26AE1F14" w14:textId="77777777" w:rsidR="0093248E" w:rsidRDefault="0093248E" w:rsidP="00027346">
            <w:pPr>
              <w:ind w:left="16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0A010AC" w14:textId="1E198B4A" w:rsidR="00874A8C" w:rsidRPr="00077E69" w:rsidRDefault="00AC5EF0" w:rsidP="00AC5EF0">
            <w:pPr>
              <w:ind w:left="16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Deliver a software (script or ansible-playbook or an AppFormix-plugin) that will automatically integrate JTI with AppFormix. Also, deliver clear instructions on how a single-click enables the users to see their Juniper devices’ JTI data in real-time.</w:t>
            </w:r>
          </w:p>
        </w:tc>
      </w:tr>
      <w:tr w:rsidR="00D42BF8" w:rsidRPr="00FC798B" w14:paraId="04EBC694" w14:textId="77777777" w:rsidTr="00077E69">
        <w:tblPrEx>
          <w:tblLook w:val="04A0" w:firstRow="1" w:lastRow="0" w:firstColumn="1" w:lastColumn="0" w:noHBand="0" w:noVBand="1"/>
        </w:tblPrEx>
        <w:trPr>
          <w:trHeight w:val="265"/>
        </w:trPr>
        <w:tc>
          <w:tcPr>
            <w:tcW w:w="1728" w:type="dxa"/>
            <w:shd w:val="clear" w:color="auto" w:fill="FFFFFF"/>
            <w:vAlign w:val="center"/>
          </w:tcPr>
          <w:p w14:paraId="472E1915" w14:textId="77777777" w:rsidR="00D42BF8" w:rsidRPr="00FC798B" w:rsidRDefault="00D42BF8" w:rsidP="00FC798B">
            <w:pPr>
              <w:ind w:left="9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Resources required</w:t>
            </w:r>
          </w:p>
        </w:tc>
        <w:tc>
          <w:tcPr>
            <w:tcW w:w="9180" w:type="dxa"/>
            <w:shd w:val="clear" w:color="auto" w:fill="FFFFFF"/>
          </w:tcPr>
          <w:p w14:paraId="4E8526CA" w14:textId="77777777" w:rsidR="0093248E" w:rsidRDefault="0093248E" w:rsidP="00027346">
            <w:pPr>
              <w:ind w:left="16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52DE19B" w14:textId="55016A53" w:rsidR="00D42BF8" w:rsidRPr="00077E69" w:rsidRDefault="00AC5EF0" w:rsidP="00027346">
            <w:pPr>
              <w:ind w:left="16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1x MX, 1x QFX5110, 1x AppFormix controller</w:t>
            </w:r>
          </w:p>
          <w:p w14:paraId="2C34E96D" w14:textId="77777777" w:rsidR="00D42BF8" w:rsidRPr="00FC798B" w:rsidRDefault="00D42BF8" w:rsidP="00027346">
            <w:pPr>
              <w:ind w:left="16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909" w:rsidRPr="00FC798B" w14:paraId="22E9EC47" w14:textId="77777777" w:rsidTr="00077E69">
        <w:tblPrEx>
          <w:tblLook w:val="04A0" w:firstRow="1" w:lastRow="0" w:firstColumn="1" w:lastColumn="0" w:noHBand="0" w:noVBand="1"/>
        </w:tblPrEx>
        <w:trPr>
          <w:trHeight w:val="265"/>
        </w:trPr>
        <w:tc>
          <w:tcPr>
            <w:tcW w:w="1728" w:type="dxa"/>
            <w:shd w:val="clear" w:color="auto" w:fill="FFFFFF"/>
            <w:vAlign w:val="center"/>
          </w:tcPr>
          <w:p w14:paraId="642DD648" w14:textId="77777777" w:rsidR="00E82909" w:rsidRDefault="00E82909" w:rsidP="00D42BF8">
            <w:pPr>
              <w:ind w:left="9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Skills required</w:t>
            </w:r>
          </w:p>
        </w:tc>
        <w:tc>
          <w:tcPr>
            <w:tcW w:w="9180" w:type="dxa"/>
            <w:shd w:val="clear" w:color="auto" w:fill="FFFFFF"/>
          </w:tcPr>
          <w:p w14:paraId="4D82830A" w14:textId="19DC45BA" w:rsidR="00E82909" w:rsidRDefault="00082550" w:rsidP="00027346">
            <w:pPr>
              <w:ind w:lef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Ansible, Python, minimal JunOS</w:t>
            </w:r>
            <w:r w:rsidR="00AC5EF0">
              <w:rPr>
                <w:rFonts w:ascii="Arial" w:hAnsi="Arial" w:cs="Arial"/>
                <w:sz w:val="20"/>
                <w:szCs w:val="20"/>
              </w:rPr>
              <w:t xml:space="preserve"> knowle</w:t>
            </w:r>
            <w:r>
              <w:rPr>
                <w:rFonts w:ascii="Arial" w:hAnsi="Arial" w:cs="Arial"/>
                <w:sz w:val="20"/>
                <w:szCs w:val="20"/>
              </w:rPr>
              <w:t>dge required (only a couple of CLI config statements needed)</w:t>
            </w:r>
          </w:p>
        </w:tc>
      </w:tr>
      <w:tr w:rsidR="00E82909" w:rsidRPr="00FC798B" w14:paraId="1A91246D" w14:textId="77777777" w:rsidTr="00077E69">
        <w:tblPrEx>
          <w:tblLook w:val="04A0" w:firstRow="1" w:lastRow="0" w:firstColumn="1" w:lastColumn="0" w:noHBand="0" w:noVBand="1"/>
        </w:tblPrEx>
        <w:trPr>
          <w:trHeight w:val="265"/>
        </w:trPr>
        <w:tc>
          <w:tcPr>
            <w:tcW w:w="1728" w:type="dxa"/>
            <w:shd w:val="clear" w:color="auto" w:fill="FFFFFF"/>
            <w:vAlign w:val="center"/>
          </w:tcPr>
          <w:p w14:paraId="031A2AE0" w14:textId="77777777" w:rsidR="00E82909" w:rsidRDefault="00E82909" w:rsidP="001F5873">
            <w:pPr>
              <w:ind w:left="9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Difficulty </w:t>
            </w:r>
            <w:r w:rsidR="001F5873">
              <w:rPr>
                <w:rFonts w:ascii="Arial" w:hAnsi="Arial" w:cs="Arial"/>
                <w:b/>
                <w:sz w:val="20"/>
                <w:szCs w:val="20"/>
              </w:rPr>
              <w:t>Level</w:t>
            </w:r>
          </w:p>
        </w:tc>
        <w:tc>
          <w:tcPr>
            <w:tcW w:w="9180" w:type="dxa"/>
            <w:shd w:val="clear" w:color="auto" w:fill="FFFFFF"/>
          </w:tcPr>
          <w:p w14:paraId="6FA6EA9C" w14:textId="77777777" w:rsidR="00874A8C" w:rsidRDefault="00874A8C" w:rsidP="0099768A">
            <w:pPr>
              <w:ind w:left="162"/>
              <w:rPr>
                <w:rFonts w:ascii="Arial" w:hAnsi="Arial" w:cs="Arial"/>
                <w:sz w:val="20"/>
                <w:szCs w:val="20"/>
              </w:rPr>
            </w:pPr>
          </w:p>
          <w:p w14:paraId="71834AD2" w14:textId="77777777" w:rsidR="00874A8C" w:rsidRDefault="00E82909" w:rsidP="0099768A">
            <w:pPr>
              <w:ind w:lef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Modera</w:t>
            </w:r>
            <w:r w:rsidR="00874A8C">
              <w:rPr>
                <w:rFonts w:ascii="Arial" w:hAnsi="Arial" w:cs="Arial"/>
                <w:sz w:val="20"/>
                <w:szCs w:val="20"/>
              </w:rPr>
              <w:t>te – Project scope is well defined but the path to solution will take some creative thinking, innovation and cross-functional collaboration.</w:t>
            </w:r>
            <w:r w:rsidR="00F7092B">
              <w:rPr>
                <w:rFonts w:ascii="Arial" w:hAnsi="Arial" w:cs="Arial"/>
                <w:sz w:val="20"/>
                <w:szCs w:val="20"/>
              </w:rPr>
              <w:t xml:space="preserve">  There is a known subject matter expert who could offer guidance if the intern gets stuck.</w:t>
            </w:r>
          </w:p>
          <w:p w14:paraId="54DA46B6" w14:textId="77777777" w:rsidR="00874A8C" w:rsidRDefault="00874A8C" w:rsidP="0099768A">
            <w:pPr>
              <w:ind w:left="162"/>
              <w:rPr>
                <w:rFonts w:ascii="Arial" w:hAnsi="Arial" w:cs="Arial"/>
                <w:sz w:val="20"/>
                <w:szCs w:val="20"/>
              </w:rPr>
            </w:pPr>
          </w:p>
          <w:p w14:paraId="6B7C4C89" w14:textId="5CA4F919" w:rsidR="00874A8C" w:rsidRDefault="00082550" w:rsidP="00082550">
            <w:pPr>
              <w:ind w:lef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integration can be done today with custom scripts, or a manual effort. The beauty would be to make it a single-click-solution. On paper, it should be really easy. But marking it as ‘Moderate’ because we need to make it as simple as possible for the user.</w:t>
            </w:r>
          </w:p>
        </w:tc>
      </w:tr>
      <w:tr w:rsidR="00E82909" w:rsidRPr="00FC798B" w14:paraId="1368C293" w14:textId="77777777" w:rsidTr="00077E69">
        <w:tblPrEx>
          <w:tblLook w:val="04A0" w:firstRow="1" w:lastRow="0" w:firstColumn="1" w:lastColumn="0" w:noHBand="0" w:noVBand="1"/>
        </w:tblPrEx>
        <w:trPr>
          <w:trHeight w:val="265"/>
        </w:trPr>
        <w:tc>
          <w:tcPr>
            <w:tcW w:w="1728" w:type="dxa"/>
            <w:shd w:val="clear" w:color="auto" w:fill="FFFFFF"/>
            <w:vAlign w:val="center"/>
          </w:tcPr>
          <w:p w14:paraId="4D2F186D" w14:textId="77777777" w:rsidR="00E82909" w:rsidRPr="00D42BF8" w:rsidRDefault="00E82909" w:rsidP="00D42BF8">
            <w:pPr>
              <w:ind w:left="9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Time Estimate</w:t>
            </w:r>
          </w:p>
        </w:tc>
        <w:tc>
          <w:tcPr>
            <w:tcW w:w="9180" w:type="dxa"/>
            <w:shd w:val="clear" w:color="auto" w:fill="FFFFFF"/>
          </w:tcPr>
          <w:p w14:paraId="22C8FB98" w14:textId="3682EFA6" w:rsidR="00E82909" w:rsidRDefault="00082550" w:rsidP="00027346">
            <w:pPr>
              <w:ind w:lef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4-5 weeks, at max</w:t>
            </w:r>
          </w:p>
        </w:tc>
      </w:tr>
      <w:tr w:rsidR="00D42BF8" w:rsidRPr="00FC798B" w14:paraId="1F7A8BCF" w14:textId="77777777" w:rsidTr="00077E69">
        <w:tblPrEx>
          <w:tblLook w:val="04A0" w:firstRow="1" w:lastRow="0" w:firstColumn="1" w:lastColumn="0" w:noHBand="0" w:noVBand="1"/>
        </w:tblPrEx>
        <w:trPr>
          <w:trHeight w:val="265"/>
        </w:trPr>
        <w:tc>
          <w:tcPr>
            <w:tcW w:w="1728" w:type="dxa"/>
            <w:shd w:val="clear" w:color="auto" w:fill="FFFFFF"/>
            <w:vAlign w:val="center"/>
          </w:tcPr>
          <w:p w14:paraId="34FD3867" w14:textId="77777777" w:rsidR="00D42BF8" w:rsidRPr="00D42BF8" w:rsidRDefault="00A77DB5" w:rsidP="00D42BF8">
            <w:pPr>
              <w:ind w:left="9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Mentorship</w:t>
            </w:r>
            <w:r w:rsidR="00D42BF8" w:rsidRPr="00D42BF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9180" w:type="dxa"/>
            <w:shd w:val="clear" w:color="auto" w:fill="FFFFFF"/>
          </w:tcPr>
          <w:p w14:paraId="71698754" w14:textId="77777777" w:rsidR="0093248E" w:rsidRDefault="0093248E" w:rsidP="00027346">
            <w:pPr>
              <w:ind w:left="162"/>
              <w:rPr>
                <w:rFonts w:ascii="Arial" w:hAnsi="Arial" w:cs="Arial"/>
                <w:sz w:val="20"/>
                <w:szCs w:val="20"/>
              </w:rPr>
            </w:pPr>
          </w:p>
          <w:p w14:paraId="78799F64" w14:textId="2F9F3C2D" w:rsidR="00D42BF8" w:rsidRDefault="00082550" w:rsidP="00027346">
            <w:pPr>
              <w:ind w:lef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YES! I’m extremely passionate about this, and have already done this manually. The TT aliases have returned radio-silence. I’ll certainly make time to mentor our interns on this project.</w:t>
            </w:r>
          </w:p>
          <w:p w14:paraId="6CE4C586" w14:textId="77777777" w:rsidR="0093248E" w:rsidRPr="00FC798B" w:rsidRDefault="0093248E" w:rsidP="00027346">
            <w:pPr>
              <w:ind w:left="16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B524DDB" w14:textId="77777777" w:rsidR="00150144" w:rsidRPr="00FC798B" w:rsidRDefault="00150144">
      <w:pPr>
        <w:rPr>
          <w:rFonts w:ascii="Arial" w:hAnsi="Arial" w:cs="Arial"/>
          <w:sz w:val="20"/>
          <w:szCs w:val="20"/>
        </w:rPr>
      </w:pPr>
    </w:p>
    <w:sectPr w:rsidR="00150144" w:rsidRPr="00FC798B" w:rsidSect="009348E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01EDDA" w14:textId="77777777" w:rsidR="006F64E7" w:rsidRDefault="006F64E7" w:rsidP="00DA08C0">
      <w:r>
        <w:separator/>
      </w:r>
    </w:p>
  </w:endnote>
  <w:endnote w:type="continuationSeparator" w:id="0">
    <w:p w14:paraId="5FDD3BEF" w14:textId="77777777" w:rsidR="006F64E7" w:rsidRDefault="006F64E7" w:rsidP="00DA0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TC Franklin Gothic M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CE4D1" w14:textId="77777777" w:rsidR="00205D2E" w:rsidRDefault="00205D2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C4BF03" w14:textId="77777777" w:rsidR="00205D2E" w:rsidRDefault="0021480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3417AE03" wp14:editId="0B7B67BC">
              <wp:simplePos x="0" y="0"/>
              <wp:positionH relativeFrom="column">
                <wp:posOffset>-19050</wp:posOffset>
              </wp:positionH>
              <wp:positionV relativeFrom="paragraph">
                <wp:posOffset>48260</wp:posOffset>
              </wp:positionV>
              <wp:extent cx="6896100" cy="313055"/>
              <wp:effectExtent l="9525" t="10160" r="9525" b="635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96100" cy="313055"/>
                        <a:chOff x="690" y="14837"/>
                        <a:chExt cx="10860" cy="493"/>
                      </a:xfrm>
                    </wpg:grpSpPr>
                    <wps:wsp>
                      <wps:cNvPr id="5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719" y="14974"/>
                          <a:ext cx="10800" cy="3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669C7C" w14:textId="77777777" w:rsidR="00205D2E" w:rsidRDefault="00205D2E" w:rsidP="0084746F">
                            <w:pPr>
                              <w:tabs>
                                <w:tab w:val="left" w:pos="216"/>
                              </w:tabs>
                              <w:spacing w:line="180" w:lineRule="exact"/>
                              <w:jc w:val="righ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© Juniper Networks, Inc.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993F79" w:rsidRPr="00993F79">
                              <w:rPr>
                                <w:rFonts w:ascii="Arial" w:hAnsi="Arial" w:cs="Arial"/>
                                <w:b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14:paraId="058DEB3C" w14:textId="77777777" w:rsidR="00205D2E" w:rsidRPr="0084746F" w:rsidRDefault="00205D2E" w:rsidP="0084746F">
                            <w:pPr>
                              <w:rPr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" name="AutoShape 4"/>
                      <wps:cNvCnPr>
                        <a:cxnSpLocks noChangeShapeType="1"/>
                      </wps:cNvCnPr>
                      <wps:spPr bwMode="auto">
                        <a:xfrm>
                          <a:off x="690" y="14837"/>
                          <a:ext cx="1086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8595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id="Group 2" o:spid="_x0000_s1027" style="position:absolute;margin-left:-1.5pt;margin-top:3.8pt;width:543pt;height:24.65pt;z-index:251656704" coordorigin="690,14837" coordsize="10860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719;top:14974;width:10800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<v:textbox inset="0,0,0,0">
                  <w:txbxContent>
                    <w:p w:rsidR="00205D2E" w:rsidRDefault="00205D2E" w:rsidP="0084746F">
                      <w:pPr>
                        <w:tabs>
                          <w:tab w:val="left" w:pos="216"/>
                        </w:tabs>
                        <w:spacing w:line="180" w:lineRule="exact"/>
                        <w:jc w:val="righ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© Juniper Networks, Inc.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instrText xml:space="preserve"> PAGE   \* MERGEFORMAT </w:instrTex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fldChar w:fldCharType="separate"/>
                      </w:r>
                      <w:r w:rsidR="00274272" w:rsidRPr="00274272">
                        <w:rPr>
                          <w:rFonts w:ascii="Arial" w:hAnsi="Arial" w:cs="Arial"/>
                          <w:b/>
                          <w:noProof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fldChar w:fldCharType="end"/>
                      </w:r>
                    </w:p>
                    <w:p w:rsidR="00205D2E" w:rsidRPr="0084746F" w:rsidRDefault="00205D2E" w:rsidP="0084746F">
                      <w:pPr>
                        <w:rPr>
                          <w:szCs w:val="14"/>
                        </w:rPr>
                      </w:pP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9" type="#_x0000_t32" style="position:absolute;left:690;top:14837;width:108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" strokecolor="#58595b" strokeweight=".5pt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48D4D0" w14:textId="77777777" w:rsidR="00205D2E" w:rsidRDefault="0021480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72D500A4" wp14:editId="7086920E">
              <wp:simplePos x="0" y="0"/>
              <wp:positionH relativeFrom="column">
                <wp:posOffset>-38100</wp:posOffset>
              </wp:positionH>
              <wp:positionV relativeFrom="paragraph">
                <wp:posOffset>48260</wp:posOffset>
              </wp:positionV>
              <wp:extent cx="6896100" cy="313055"/>
              <wp:effectExtent l="9525" t="10160" r="9525" b="635"/>
              <wp:wrapNone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96100" cy="313055"/>
                        <a:chOff x="690" y="14837"/>
                        <a:chExt cx="10860" cy="493"/>
                      </a:xfrm>
                    </wpg:grpSpPr>
                    <wps:wsp>
                      <wps:cNvPr id="2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719" y="14974"/>
                          <a:ext cx="10800" cy="3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F2DA5" w14:textId="77777777" w:rsidR="00205D2E" w:rsidRDefault="00205D2E" w:rsidP="0084746F">
                            <w:pPr>
                              <w:tabs>
                                <w:tab w:val="left" w:pos="216"/>
                              </w:tabs>
                              <w:spacing w:line="180" w:lineRule="exact"/>
                              <w:jc w:val="righ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Juniper Networks, Inc.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6F64E7" w:rsidRPr="006F64E7">
                              <w:rPr>
                                <w:rFonts w:ascii="Arial" w:hAnsi="Arial" w:cs="Arial"/>
                                <w:b/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14:paraId="1276D914" w14:textId="77777777" w:rsidR="00205D2E" w:rsidRPr="000C2B6F" w:rsidRDefault="00205D2E" w:rsidP="000C2B6F">
                            <w:pPr>
                              <w:tabs>
                                <w:tab w:val="left" w:pos="216"/>
                              </w:tabs>
                              <w:spacing w:line="180" w:lineRule="exact"/>
                              <w:jc w:val="righ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2015 March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AutoShape 8"/>
                      <wps:cNvCnPr>
                        <a:cxnSpLocks noChangeShapeType="1"/>
                      </wps:cNvCnPr>
                      <wps:spPr bwMode="auto">
                        <a:xfrm>
                          <a:off x="690" y="14837"/>
                          <a:ext cx="1086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8595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id="Group 6" o:spid="_x0000_s1030" style="position:absolute;margin-left:-3pt;margin-top:3.8pt;width:543pt;height:24.65pt;z-index:251658752" coordorigin="690,14837" coordsize="10860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1" type="#_x0000_t202" style="position:absolute;left:719;top:14974;width:10800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:rsidR="00205D2E" w:rsidRDefault="00205D2E" w:rsidP="0084746F">
                      <w:pPr>
                        <w:tabs>
                          <w:tab w:val="left" w:pos="216"/>
                        </w:tabs>
                        <w:spacing w:line="180" w:lineRule="exact"/>
                        <w:jc w:val="righ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Juniper Networks, Inc.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instrText xml:space="preserve"> PAGE   \* MERGEFORMAT </w:instrTex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fldChar w:fldCharType="separate"/>
                      </w:r>
                      <w:r w:rsidR="00F73680" w:rsidRPr="00F73680">
                        <w:rPr>
                          <w:rFonts w:ascii="Arial" w:hAnsi="Arial" w:cs="Arial"/>
                          <w:b/>
                          <w:noProof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fldChar w:fldCharType="end"/>
                      </w:r>
                    </w:p>
                    <w:p w:rsidR="00205D2E" w:rsidRPr="000C2B6F" w:rsidRDefault="00205D2E" w:rsidP="000C2B6F">
                      <w:pPr>
                        <w:tabs>
                          <w:tab w:val="left" w:pos="216"/>
                        </w:tabs>
                        <w:spacing w:line="180" w:lineRule="exact"/>
                        <w:jc w:val="righ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2015 March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32" type="#_x0000_t32" style="position:absolute;left:690;top:14837;width:108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" strokecolor="#58595b" strokeweight=".5pt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62318E" w14:textId="77777777" w:rsidR="006F64E7" w:rsidRDefault="006F64E7" w:rsidP="00DA08C0">
      <w:r>
        <w:separator/>
      </w:r>
    </w:p>
  </w:footnote>
  <w:footnote w:type="continuationSeparator" w:id="0">
    <w:p w14:paraId="7D221AA0" w14:textId="77777777" w:rsidR="006F64E7" w:rsidRDefault="006F64E7" w:rsidP="00DA08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5A8F3" w14:textId="77777777" w:rsidR="00205D2E" w:rsidRDefault="00205D2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C45627" w14:textId="77777777" w:rsidR="00205D2E" w:rsidRDefault="0021480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1" allowOverlap="1" wp14:anchorId="72F97626" wp14:editId="67368750">
              <wp:simplePos x="0" y="0"/>
              <wp:positionH relativeFrom="page">
                <wp:align>center</wp:align>
              </wp:positionH>
              <wp:positionV relativeFrom="page">
                <wp:posOffset>640080</wp:posOffset>
              </wp:positionV>
              <wp:extent cx="6896100" cy="0"/>
              <wp:effectExtent l="9525" t="11430" r="9525" b="7620"/>
              <wp:wrapNone/>
              <wp:docPr id="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961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58595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3ECB770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50.4pt;width:543pt;height:0;z-index:2516577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" strokecolor="#58595b" strokeweight=".5pt"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31F1FD7A" wp14:editId="2B95FD00">
              <wp:simplePos x="0" y="0"/>
              <wp:positionH relativeFrom="column">
                <wp:posOffset>-135255</wp:posOffset>
              </wp:positionH>
              <wp:positionV relativeFrom="page">
                <wp:posOffset>361950</wp:posOffset>
              </wp:positionV>
              <wp:extent cx="6993890" cy="226060"/>
              <wp:effectExtent l="0" t="0" r="0" b="254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9389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9E1FD7" w14:textId="77777777" w:rsidR="00205D2E" w:rsidRPr="000C2B6F" w:rsidRDefault="00205D2E" w:rsidP="00CA7693">
                          <w:pPr>
                            <w:tabs>
                              <w:tab w:val="left" w:pos="216"/>
                            </w:tabs>
                            <w:spacing w:line="180" w:lineRule="exact"/>
                            <w:jc w:val="right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 xml:space="preserve">Intern Assignment Plan </w:t>
                          </w:r>
                        </w:p>
                        <w:p w14:paraId="4E386594" w14:textId="77777777" w:rsidR="00205D2E" w:rsidRPr="00B55F12" w:rsidRDefault="00205D2E" w:rsidP="00A149E8">
                          <w:pPr>
                            <w:tabs>
                              <w:tab w:val="left" w:pos="216"/>
                            </w:tabs>
                            <w:spacing w:line="180" w:lineRule="exact"/>
                            <w:jc w:val="righ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0.65pt;margin-top:28.5pt;width:550.7pt;height:17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" filled="f" stroked="f">
              <v:textbox inset="0,0,0,0">
                <w:txbxContent>
                  <w:p w:rsidR="00205D2E" w:rsidRPr="000C2B6F" w:rsidRDefault="00205D2E" w:rsidP="00CA7693">
                    <w:pPr>
                      <w:tabs>
                        <w:tab w:val="left" w:pos="216"/>
                      </w:tabs>
                      <w:spacing w:line="180" w:lineRule="exact"/>
                      <w:jc w:val="right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  <w:t xml:space="preserve">Intern Assignment Plan </w:t>
                    </w:r>
                  </w:p>
                  <w:p w:rsidR="00205D2E" w:rsidRPr="00B55F12" w:rsidRDefault="00205D2E" w:rsidP="00A149E8">
                    <w:pPr>
                      <w:tabs>
                        <w:tab w:val="left" w:pos="216"/>
                      </w:tabs>
                      <w:spacing w:line="180" w:lineRule="exact"/>
                      <w:jc w:val="righ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</w:p>
                </w:txbxContent>
              </v:textbox>
              <w10:wrap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17549F" w14:textId="77777777" w:rsidR="00205D2E" w:rsidRDefault="00214808" w:rsidP="00250D9B">
    <w:pPr>
      <w:pStyle w:val="Header"/>
      <w:tabs>
        <w:tab w:val="clear" w:pos="4680"/>
        <w:tab w:val="clear" w:pos="9360"/>
        <w:tab w:val="right" w:pos="9153"/>
      </w:tabs>
      <w:spacing w:before="240"/>
    </w:pPr>
    <w:r>
      <w:rPr>
        <w:noProof/>
      </w:rPr>
      <w:drawing>
        <wp:anchor distT="0" distB="0" distL="114300" distR="114300" simplePos="0" relativeHeight="251659776" behindDoc="1" locked="1" layoutInCell="1" allowOverlap="1" wp14:anchorId="18474515" wp14:editId="0131E96F">
          <wp:simplePos x="0" y="0"/>
          <wp:positionH relativeFrom="column">
            <wp:posOffset>-384175</wp:posOffset>
          </wp:positionH>
          <wp:positionV relativeFrom="page">
            <wp:posOffset>-108585</wp:posOffset>
          </wp:positionV>
          <wp:extent cx="7717790" cy="9881870"/>
          <wp:effectExtent l="0" t="0" r="0" b="0"/>
          <wp:wrapNone/>
          <wp:docPr id="9" name="Picture 9" descr="gener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gener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313" b="26537"/>
                  <a:stretch>
                    <a:fillRect/>
                  </a:stretch>
                </pic:blipFill>
                <pic:spPr bwMode="auto">
                  <a:xfrm>
                    <a:off x="0" y="0"/>
                    <a:ext cx="7717790" cy="9881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5D2E"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DA278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8B0858"/>
    <w:multiLevelType w:val="multilevel"/>
    <w:tmpl w:val="3CF261B6"/>
    <w:numStyleLink w:val="StyleBulleted10pt"/>
  </w:abstractNum>
  <w:abstractNum w:abstractNumId="2">
    <w:nsid w:val="12853AAE"/>
    <w:multiLevelType w:val="hybridMultilevel"/>
    <w:tmpl w:val="D194B092"/>
    <w:lvl w:ilvl="0" w:tplc="040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">
    <w:nsid w:val="186A485C"/>
    <w:multiLevelType w:val="hybridMultilevel"/>
    <w:tmpl w:val="4D4E19CE"/>
    <w:lvl w:ilvl="0" w:tplc="62721024">
      <w:start w:val="1"/>
      <w:numFmt w:val="bullet"/>
      <w:pStyle w:val="Table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C55458"/>
    <w:multiLevelType w:val="hybridMultilevel"/>
    <w:tmpl w:val="FE06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4751DB"/>
    <w:multiLevelType w:val="hybridMultilevel"/>
    <w:tmpl w:val="38EE8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944AC2"/>
    <w:multiLevelType w:val="multilevel"/>
    <w:tmpl w:val="3CF261B6"/>
    <w:styleLink w:val="StyleBulleted10pt"/>
    <w:lvl w:ilvl="0">
      <w:start w:val="1"/>
      <w:numFmt w:val="bullet"/>
      <w:lvlText w:val="­"/>
      <w:lvlJc w:val="left"/>
      <w:pPr>
        <w:tabs>
          <w:tab w:val="num" w:pos="3240"/>
        </w:tabs>
        <w:ind w:left="3240" w:hanging="360"/>
      </w:pPr>
      <w:rPr>
        <w:rFonts w:ascii="Arial" w:hAnsi="Arial" w:hint="default"/>
        <w:sz w:val="20"/>
      </w:rPr>
    </w:lvl>
    <w:lvl w:ilvl="1">
      <w:start w:val="1"/>
      <w:numFmt w:val="bullet"/>
      <w:pStyle w:val="Bulletlevel2"/>
      <w:lvlText w:val="­"/>
      <w:lvlJc w:val="left"/>
      <w:pPr>
        <w:tabs>
          <w:tab w:val="num" w:pos="1800"/>
        </w:tabs>
        <w:ind w:left="1800" w:hanging="360"/>
      </w:pPr>
      <w:rPr>
        <w:rFonts w:ascii="Arial" w:hAnsi="Arial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795B625E"/>
    <w:multiLevelType w:val="hybridMultilevel"/>
    <w:tmpl w:val="D65074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7C5934C5"/>
    <w:multiLevelType w:val="hybridMultilevel"/>
    <w:tmpl w:val="56DE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964DAF"/>
    <w:multiLevelType w:val="hybridMultilevel"/>
    <w:tmpl w:val="15246F40"/>
    <w:lvl w:ilvl="0" w:tplc="81A8772C">
      <w:start w:val="1"/>
      <w:numFmt w:val="bullet"/>
      <w:pStyle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7E88706A"/>
    <w:multiLevelType w:val="hybridMultilevel"/>
    <w:tmpl w:val="B8400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ACF"/>
    <w:rsid w:val="00001C9C"/>
    <w:rsid w:val="000063BB"/>
    <w:rsid w:val="00022A12"/>
    <w:rsid w:val="00027346"/>
    <w:rsid w:val="00037CD2"/>
    <w:rsid w:val="00051BBF"/>
    <w:rsid w:val="0006424C"/>
    <w:rsid w:val="000647CE"/>
    <w:rsid w:val="0007153C"/>
    <w:rsid w:val="00077E69"/>
    <w:rsid w:val="00082550"/>
    <w:rsid w:val="000C2B6F"/>
    <w:rsid w:val="000C3DE3"/>
    <w:rsid w:val="000D0D29"/>
    <w:rsid w:val="000D4072"/>
    <w:rsid w:val="000E1367"/>
    <w:rsid w:val="000E63D0"/>
    <w:rsid w:val="00120077"/>
    <w:rsid w:val="0012127C"/>
    <w:rsid w:val="00130112"/>
    <w:rsid w:val="00135FDA"/>
    <w:rsid w:val="00137075"/>
    <w:rsid w:val="00143649"/>
    <w:rsid w:val="00150144"/>
    <w:rsid w:val="00176CED"/>
    <w:rsid w:val="001A34EE"/>
    <w:rsid w:val="001B217D"/>
    <w:rsid w:val="001B52E6"/>
    <w:rsid w:val="001C2502"/>
    <w:rsid w:val="001E2126"/>
    <w:rsid w:val="001E78F8"/>
    <w:rsid w:val="001F5873"/>
    <w:rsid w:val="00205475"/>
    <w:rsid w:val="00205D2E"/>
    <w:rsid w:val="002132E2"/>
    <w:rsid w:val="00214808"/>
    <w:rsid w:val="00225A0D"/>
    <w:rsid w:val="00226147"/>
    <w:rsid w:val="002400E3"/>
    <w:rsid w:val="00247CBC"/>
    <w:rsid w:val="00250D9B"/>
    <w:rsid w:val="00262307"/>
    <w:rsid w:val="00271A7A"/>
    <w:rsid w:val="002726BB"/>
    <w:rsid w:val="00274272"/>
    <w:rsid w:val="00285815"/>
    <w:rsid w:val="00296EEB"/>
    <w:rsid w:val="002977A2"/>
    <w:rsid w:val="002A0BD0"/>
    <w:rsid w:val="002B063E"/>
    <w:rsid w:val="002B3FF7"/>
    <w:rsid w:val="002B7DB1"/>
    <w:rsid w:val="002D35F6"/>
    <w:rsid w:val="002D4096"/>
    <w:rsid w:val="002D6F49"/>
    <w:rsid w:val="002D7DD2"/>
    <w:rsid w:val="002E4131"/>
    <w:rsid w:val="002E65CD"/>
    <w:rsid w:val="002E6CEC"/>
    <w:rsid w:val="00313A04"/>
    <w:rsid w:val="00317EC9"/>
    <w:rsid w:val="00331D65"/>
    <w:rsid w:val="00343341"/>
    <w:rsid w:val="00351908"/>
    <w:rsid w:val="00351EE2"/>
    <w:rsid w:val="003625E3"/>
    <w:rsid w:val="00375D87"/>
    <w:rsid w:val="003904FC"/>
    <w:rsid w:val="00396D4C"/>
    <w:rsid w:val="003A48E0"/>
    <w:rsid w:val="003B4605"/>
    <w:rsid w:val="003B5138"/>
    <w:rsid w:val="003B573F"/>
    <w:rsid w:val="003D22AA"/>
    <w:rsid w:val="003D449A"/>
    <w:rsid w:val="003E5FA7"/>
    <w:rsid w:val="003E6FB9"/>
    <w:rsid w:val="004043AB"/>
    <w:rsid w:val="00431008"/>
    <w:rsid w:val="0043162F"/>
    <w:rsid w:val="00455ECE"/>
    <w:rsid w:val="0045690F"/>
    <w:rsid w:val="00461987"/>
    <w:rsid w:val="0046314D"/>
    <w:rsid w:val="00476998"/>
    <w:rsid w:val="004824E6"/>
    <w:rsid w:val="00484566"/>
    <w:rsid w:val="00487488"/>
    <w:rsid w:val="004875C4"/>
    <w:rsid w:val="004902A9"/>
    <w:rsid w:val="00495688"/>
    <w:rsid w:val="004B4220"/>
    <w:rsid w:val="004B5E73"/>
    <w:rsid w:val="004C21C4"/>
    <w:rsid w:val="004D4D27"/>
    <w:rsid w:val="004D629B"/>
    <w:rsid w:val="004E49D8"/>
    <w:rsid w:val="004E5915"/>
    <w:rsid w:val="004E690E"/>
    <w:rsid w:val="004F6541"/>
    <w:rsid w:val="0050136C"/>
    <w:rsid w:val="005109C8"/>
    <w:rsid w:val="005120E1"/>
    <w:rsid w:val="00543024"/>
    <w:rsid w:val="005567A3"/>
    <w:rsid w:val="0058085C"/>
    <w:rsid w:val="0058378B"/>
    <w:rsid w:val="00591B45"/>
    <w:rsid w:val="00595E3A"/>
    <w:rsid w:val="005A6CA4"/>
    <w:rsid w:val="005B142B"/>
    <w:rsid w:val="005B586D"/>
    <w:rsid w:val="005D6ACF"/>
    <w:rsid w:val="005E0C27"/>
    <w:rsid w:val="005E1C4B"/>
    <w:rsid w:val="005F2F75"/>
    <w:rsid w:val="005F49F6"/>
    <w:rsid w:val="00607E7A"/>
    <w:rsid w:val="00634C3C"/>
    <w:rsid w:val="006368FB"/>
    <w:rsid w:val="006428FD"/>
    <w:rsid w:val="00644373"/>
    <w:rsid w:val="00661F41"/>
    <w:rsid w:val="006668D6"/>
    <w:rsid w:val="0067348C"/>
    <w:rsid w:val="0067688C"/>
    <w:rsid w:val="0068188F"/>
    <w:rsid w:val="006B55CC"/>
    <w:rsid w:val="006C7CD8"/>
    <w:rsid w:val="006E5927"/>
    <w:rsid w:val="006E6A66"/>
    <w:rsid w:val="006E6EB6"/>
    <w:rsid w:val="006F398E"/>
    <w:rsid w:val="006F64E7"/>
    <w:rsid w:val="006F763B"/>
    <w:rsid w:val="00704600"/>
    <w:rsid w:val="00707E0E"/>
    <w:rsid w:val="00710B4E"/>
    <w:rsid w:val="00711AE4"/>
    <w:rsid w:val="007175E3"/>
    <w:rsid w:val="00726D98"/>
    <w:rsid w:val="00730D61"/>
    <w:rsid w:val="00732038"/>
    <w:rsid w:val="00733D74"/>
    <w:rsid w:val="00734C45"/>
    <w:rsid w:val="007361E0"/>
    <w:rsid w:val="007421E9"/>
    <w:rsid w:val="0074453C"/>
    <w:rsid w:val="00750320"/>
    <w:rsid w:val="007564EA"/>
    <w:rsid w:val="00761AD5"/>
    <w:rsid w:val="007649CF"/>
    <w:rsid w:val="00765356"/>
    <w:rsid w:val="0077487C"/>
    <w:rsid w:val="00777925"/>
    <w:rsid w:val="00784046"/>
    <w:rsid w:val="007979D0"/>
    <w:rsid w:val="007A7AEF"/>
    <w:rsid w:val="007C3851"/>
    <w:rsid w:val="007C39F5"/>
    <w:rsid w:val="007C7CD2"/>
    <w:rsid w:val="007D38D3"/>
    <w:rsid w:val="007E33A8"/>
    <w:rsid w:val="00821A3F"/>
    <w:rsid w:val="00822446"/>
    <w:rsid w:val="008236F2"/>
    <w:rsid w:val="00824008"/>
    <w:rsid w:val="00840414"/>
    <w:rsid w:val="00845D60"/>
    <w:rsid w:val="0084746F"/>
    <w:rsid w:val="008508FD"/>
    <w:rsid w:val="00864722"/>
    <w:rsid w:val="008662DC"/>
    <w:rsid w:val="00874A8C"/>
    <w:rsid w:val="008868E2"/>
    <w:rsid w:val="0089756C"/>
    <w:rsid w:val="008A2571"/>
    <w:rsid w:val="008A7B2E"/>
    <w:rsid w:val="008C0374"/>
    <w:rsid w:val="008D2485"/>
    <w:rsid w:val="008D34ED"/>
    <w:rsid w:val="008D43ED"/>
    <w:rsid w:val="008F1EC2"/>
    <w:rsid w:val="008F4390"/>
    <w:rsid w:val="008F5CFE"/>
    <w:rsid w:val="00902DCC"/>
    <w:rsid w:val="0090407F"/>
    <w:rsid w:val="00921001"/>
    <w:rsid w:val="009239C7"/>
    <w:rsid w:val="00925201"/>
    <w:rsid w:val="0093248E"/>
    <w:rsid w:val="009348EF"/>
    <w:rsid w:val="00937045"/>
    <w:rsid w:val="00940B0B"/>
    <w:rsid w:val="00945D5F"/>
    <w:rsid w:val="009479F5"/>
    <w:rsid w:val="0095137D"/>
    <w:rsid w:val="00963FD2"/>
    <w:rsid w:val="00965B98"/>
    <w:rsid w:val="00972BBF"/>
    <w:rsid w:val="009842A0"/>
    <w:rsid w:val="00984D8A"/>
    <w:rsid w:val="009863C1"/>
    <w:rsid w:val="00993F79"/>
    <w:rsid w:val="0099768A"/>
    <w:rsid w:val="009A4E88"/>
    <w:rsid w:val="009B6F30"/>
    <w:rsid w:val="009B76B6"/>
    <w:rsid w:val="009D6B55"/>
    <w:rsid w:val="009D7A5E"/>
    <w:rsid w:val="009E72FC"/>
    <w:rsid w:val="009F4BAC"/>
    <w:rsid w:val="00A00F56"/>
    <w:rsid w:val="00A12F26"/>
    <w:rsid w:val="00A149E8"/>
    <w:rsid w:val="00A24A7D"/>
    <w:rsid w:val="00A24EA5"/>
    <w:rsid w:val="00A263E8"/>
    <w:rsid w:val="00A42888"/>
    <w:rsid w:val="00A4608E"/>
    <w:rsid w:val="00A56141"/>
    <w:rsid w:val="00A661D8"/>
    <w:rsid w:val="00A666CA"/>
    <w:rsid w:val="00A71BE0"/>
    <w:rsid w:val="00A75D06"/>
    <w:rsid w:val="00A77DB5"/>
    <w:rsid w:val="00A820B7"/>
    <w:rsid w:val="00A8246D"/>
    <w:rsid w:val="00A934BA"/>
    <w:rsid w:val="00AA6163"/>
    <w:rsid w:val="00AB49D7"/>
    <w:rsid w:val="00AB6E5B"/>
    <w:rsid w:val="00AC5EF0"/>
    <w:rsid w:val="00AD50E2"/>
    <w:rsid w:val="00AE47D8"/>
    <w:rsid w:val="00AE6E25"/>
    <w:rsid w:val="00AF6A1D"/>
    <w:rsid w:val="00B00338"/>
    <w:rsid w:val="00B0055E"/>
    <w:rsid w:val="00B21B6A"/>
    <w:rsid w:val="00B51C37"/>
    <w:rsid w:val="00B5355E"/>
    <w:rsid w:val="00B5568A"/>
    <w:rsid w:val="00B55F12"/>
    <w:rsid w:val="00B871CB"/>
    <w:rsid w:val="00B87305"/>
    <w:rsid w:val="00B878EB"/>
    <w:rsid w:val="00B94BE0"/>
    <w:rsid w:val="00B95F62"/>
    <w:rsid w:val="00BA2BA1"/>
    <w:rsid w:val="00BA3079"/>
    <w:rsid w:val="00BA453D"/>
    <w:rsid w:val="00BB66F5"/>
    <w:rsid w:val="00BC308F"/>
    <w:rsid w:val="00BC49C6"/>
    <w:rsid w:val="00BC6E4B"/>
    <w:rsid w:val="00BD3CC4"/>
    <w:rsid w:val="00BF1FAF"/>
    <w:rsid w:val="00BF67FA"/>
    <w:rsid w:val="00BF7F6D"/>
    <w:rsid w:val="00C01AF6"/>
    <w:rsid w:val="00C056B2"/>
    <w:rsid w:val="00C233BE"/>
    <w:rsid w:val="00C44C8C"/>
    <w:rsid w:val="00C4635F"/>
    <w:rsid w:val="00C727D8"/>
    <w:rsid w:val="00C83C9B"/>
    <w:rsid w:val="00CA5B2A"/>
    <w:rsid w:val="00CA7693"/>
    <w:rsid w:val="00CB3C78"/>
    <w:rsid w:val="00CB3F33"/>
    <w:rsid w:val="00CB4D51"/>
    <w:rsid w:val="00CB7434"/>
    <w:rsid w:val="00CC3504"/>
    <w:rsid w:val="00CD40C5"/>
    <w:rsid w:val="00CD4792"/>
    <w:rsid w:val="00CD6CB2"/>
    <w:rsid w:val="00CD6D74"/>
    <w:rsid w:val="00CD75D6"/>
    <w:rsid w:val="00CF6AAF"/>
    <w:rsid w:val="00CF79C6"/>
    <w:rsid w:val="00D035B5"/>
    <w:rsid w:val="00D07842"/>
    <w:rsid w:val="00D17E1D"/>
    <w:rsid w:val="00D224B6"/>
    <w:rsid w:val="00D25375"/>
    <w:rsid w:val="00D32EBB"/>
    <w:rsid w:val="00D37713"/>
    <w:rsid w:val="00D42BF8"/>
    <w:rsid w:val="00D45742"/>
    <w:rsid w:val="00D47DBF"/>
    <w:rsid w:val="00D83BBB"/>
    <w:rsid w:val="00D9517D"/>
    <w:rsid w:val="00D969E2"/>
    <w:rsid w:val="00DA08C0"/>
    <w:rsid w:val="00DA2907"/>
    <w:rsid w:val="00DA7ED8"/>
    <w:rsid w:val="00DB3574"/>
    <w:rsid w:val="00DB6F65"/>
    <w:rsid w:val="00DC6A59"/>
    <w:rsid w:val="00DD0A32"/>
    <w:rsid w:val="00DE1277"/>
    <w:rsid w:val="00DE7006"/>
    <w:rsid w:val="00DE75CB"/>
    <w:rsid w:val="00DE7DAC"/>
    <w:rsid w:val="00E039B8"/>
    <w:rsid w:val="00E31204"/>
    <w:rsid w:val="00E328C5"/>
    <w:rsid w:val="00E4590A"/>
    <w:rsid w:val="00E54A66"/>
    <w:rsid w:val="00E67A85"/>
    <w:rsid w:val="00E8032B"/>
    <w:rsid w:val="00E82909"/>
    <w:rsid w:val="00E9083E"/>
    <w:rsid w:val="00E941E8"/>
    <w:rsid w:val="00EA2034"/>
    <w:rsid w:val="00EA5B0E"/>
    <w:rsid w:val="00EB022E"/>
    <w:rsid w:val="00EC6846"/>
    <w:rsid w:val="00ED0EE7"/>
    <w:rsid w:val="00EE35FF"/>
    <w:rsid w:val="00EF240B"/>
    <w:rsid w:val="00F02478"/>
    <w:rsid w:val="00F053E7"/>
    <w:rsid w:val="00F12F4E"/>
    <w:rsid w:val="00F15EB4"/>
    <w:rsid w:val="00F26D5A"/>
    <w:rsid w:val="00F26FFF"/>
    <w:rsid w:val="00F4412D"/>
    <w:rsid w:val="00F51E87"/>
    <w:rsid w:val="00F7092B"/>
    <w:rsid w:val="00F73680"/>
    <w:rsid w:val="00F7469D"/>
    <w:rsid w:val="00F76A4D"/>
    <w:rsid w:val="00F8214E"/>
    <w:rsid w:val="00F85928"/>
    <w:rsid w:val="00FB32D1"/>
    <w:rsid w:val="00FB5079"/>
    <w:rsid w:val="00FC111C"/>
    <w:rsid w:val="00FC2625"/>
    <w:rsid w:val="00FC2C66"/>
    <w:rsid w:val="00FC798B"/>
    <w:rsid w:val="00FD671E"/>
    <w:rsid w:val="00FD6B19"/>
    <w:rsid w:val="00FE6311"/>
    <w:rsid w:val="00FE7665"/>
    <w:rsid w:val="00FF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A7893AC"/>
  <w15:chartTrackingRefBased/>
  <w15:docId w15:val="{BD0EBAB0-0F57-4029-8752-0844DA78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6ACF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495688"/>
    <w:pPr>
      <w:spacing w:after="240"/>
      <w:ind w:left="-29"/>
      <w:outlineLvl w:val="0"/>
    </w:pPr>
    <w:rPr>
      <w:rFonts w:ascii="Arial" w:eastAsia="Batang" w:hAnsi="Arial" w:cs="Arial"/>
      <w:color w:val="5D87A1"/>
      <w:sz w:val="36"/>
      <w:szCs w:val="36"/>
      <w:lang w:eastAsia="ko-KR"/>
    </w:rPr>
  </w:style>
  <w:style w:type="paragraph" w:styleId="Heading2">
    <w:name w:val="heading 2"/>
    <w:basedOn w:val="Body"/>
    <w:next w:val="Normal"/>
    <w:link w:val="Heading2Char"/>
    <w:qFormat/>
    <w:rsid w:val="0084746F"/>
    <w:pPr>
      <w:spacing w:before="240" w:after="60"/>
      <w:ind w:left="-29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8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8C0"/>
  </w:style>
  <w:style w:type="paragraph" w:styleId="Footer">
    <w:name w:val="footer"/>
    <w:basedOn w:val="Normal"/>
    <w:link w:val="FooterChar"/>
    <w:uiPriority w:val="99"/>
    <w:unhideWhenUsed/>
    <w:rsid w:val="00DA08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8C0"/>
  </w:style>
  <w:style w:type="paragraph" w:styleId="BalloonText">
    <w:name w:val="Balloon Text"/>
    <w:basedOn w:val="Normal"/>
    <w:link w:val="BalloonTextChar"/>
    <w:uiPriority w:val="99"/>
    <w:semiHidden/>
    <w:unhideWhenUsed/>
    <w:rsid w:val="00F51E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51E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95688"/>
    <w:rPr>
      <w:rFonts w:ascii="Arial" w:eastAsia="Batang" w:hAnsi="Arial" w:cs="Arial"/>
      <w:color w:val="5D87A1"/>
      <w:sz w:val="36"/>
      <w:szCs w:val="36"/>
      <w:lang w:eastAsia="ko-KR"/>
    </w:rPr>
  </w:style>
  <w:style w:type="character" w:customStyle="1" w:styleId="Heading2Char">
    <w:name w:val="Heading 2 Char"/>
    <w:link w:val="Heading2"/>
    <w:rsid w:val="0084746F"/>
    <w:rPr>
      <w:rFonts w:ascii="Arial" w:eastAsia="Batang" w:hAnsi="Arial"/>
      <w:b/>
      <w:lang w:eastAsia="ko-KR"/>
    </w:rPr>
  </w:style>
  <w:style w:type="paragraph" w:customStyle="1" w:styleId="Bullet">
    <w:name w:val="Bullet"/>
    <w:basedOn w:val="Normal"/>
    <w:rsid w:val="00C4635F"/>
    <w:pPr>
      <w:numPr>
        <w:numId w:val="1"/>
      </w:numPr>
      <w:tabs>
        <w:tab w:val="clear" w:pos="3240"/>
        <w:tab w:val="left" w:pos="360"/>
      </w:tabs>
      <w:spacing w:before="120" w:after="120"/>
      <w:ind w:left="346" w:hanging="173"/>
    </w:pPr>
    <w:rPr>
      <w:rFonts w:ascii="Arial" w:eastAsia="Batang" w:hAnsi="Arial"/>
      <w:sz w:val="20"/>
      <w:lang w:eastAsia="ko-KR"/>
    </w:rPr>
  </w:style>
  <w:style w:type="paragraph" w:customStyle="1" w:styleId="Body">
    <w:name w:val="Body"/>
    <w:basedOn w:val="Normal"/>
    <w:link w:val="BodyChar"/>
    <w:rsid w:val="00AA6163"/>
    <w:pPr>
      <w:spacing w:after="120" w:line="260" w:lineRule="exact"/>
    </w:pPr>
    <w:rPr>
      <w:rFonts w:ascii="Arial" w:eastAsia="Batang" w:hAnsi="Arial"/>
      <w:sz w:val="20"/>
      <w:szCs w:val="20"/>
      <w:lang w:eastAsia="ko-KR"/>
    </w:rPr>
  </w:style>
  <w:style w:type="paragraph" w:customStyle="1" w:styleId="DocTitle">
    <w:name w:val="Doc Title"/>
    <w:basedOn w:val="Normal"/>
    <w:autoRedefine/>
    <w:rsid w:val="00E4590A"/>
    <w:pPr>
      <w:spacing w:before="600" w:after="120"/>
      <w:ind w:left="-29"/>
      <w:outlineLvl w:val="0"/>
    </w:pPr>
    <w:rPr>
      <w:rFonts w:ascii="Arial" w:hAnsi="Arial"/>
      <w:bCs/>
      <w:color w:val="5D87A1"/>
      <w:kern w:val="28"/>
      <w:sz w:val="48"/>
      <w:szCs w:val="48"/>
    </w:rPr>
  </w:style>
  <w:style w:type="paragraph" w:customStyle="1" w:styleId="Heading3JNPR">
    <w:name w:val="Heading 3 JNPR"/>
    <w:basedOn w:val="Body"/>
    <w:rsid w:val="0084746F"/>
    <w:pPr>
      <w:spacing w:before="240" w:after="60"/>
      <w:ind w:left="-29"/>
    </w:pPr>
    <w:rPr>
      <w:b/>
      <w:i/>
    </w:rPr>
  </w:style>
  <w:style w:type="paragraph" w:customStyle="1" w:styleId="TableHeaders">
    <w:name w:val="Table Headers"/>
    <w:basedOn w:val="Body"/>
    <w:rsid w:val="0043162F"/>
    <w:pPr>
      <w:spacing w:before="40" w:after="40"/>
    </w:pPr>
    <w:rPr>
      <w:rFonts w:ascii="ITC Franklin Gothic Med" w:hAnsi="ITC Franklin Gothic Med"/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rsid w:val="00F053E7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rsid w:val="0043162F"/>
    <w:pPr>
      <w:spacing w:before="40" w:after="40"/>
      <w:jc w:val="center"/>
    </w:pPr>
    <w:rPr>
      <w:color w:val="404040"/>
      <w:sz w:val="18"/>
      <w:szCs w:val="18"/>
    </w:rPr>
  </w:style>
  <w:style w:type="paragraph" w:customStyle="1" w:styleId="TableBullets">
    <w:name w:val="Table Bullets"/>
    <w:basedOn w:val="Body"/>
    <w:rsid w:val="0043162F"/>
    <w:pPr>
      <w:numPr>
        <w:numId w:val="2"/>
      </w:numPr>
      <w:tabs>
        <w:tab w:val="clear" w:pos="720"/>
        <w:tab w:val="num" w:pos="202"/>
        <w:tab w:val="num" w:pos="360"/>
      </w:tabs>
      <w:spacing w:before="40" w:after="40"/>
      <w:ind w:left="202" w:hanging="180"/>
    </w:pPr>
    <w:rPr>
      <w:color w:val="404040"/>
      <w:sz w:val="18"/>
      <w:szCs w:val="18"/>
    </w:rPr>
  </w:style>
  <w:style w:type="character" w:customStyle="1" w:styleId="BodyChar">
    <w:name w:val="Body Char"/>
    <w:link w:val="Body"/>
    <w:rsid w:val="00AA6163"/>
    <w:rPr>
      <w:rFonts w:ascii="Arial" w:eastAsia="Batang" w:hAnsi="Arial"/>
      <w:lang w:eastAsia="ko-KR"/>
    </w:rPr>
  </w:style>
  <w:style w:type="character" w:customStyle="1" w:styleId="TablecenteredbodyChar">
    <w:name w:val="Table centered body Char"/>
    <w:link w:val="Tablecenteredbody"/>
    <w:rsid w:val="0043162F"/>
    <w:rPr>
      <w:rFonts w:ascii="Arial" w:eastAsia="Batang" w:hAnsi="Arial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rsid w:val="0043162F"/>
    <w:pPr>
      <w:spacing w:before="40" w:after="40"/>
    </w:pPr>
    <w:rPr>
      <w:color w:val="404040"/>
      <w:sz w:val="18"/>
      <w:szCs w:val="18"/>
    </w:rPr>
  </w:style>
  <w:style w:type="numbering" w:customStyle="1" w:styleId="StyleBulleted10pt">
    <w:name w:val="Style Bulleted 10 pt"/>
    <w:basedOn w:val="NoList"/>
    <w:rsid w:val="0043162F"/>
    <w:pPr>
      <w:numPr>
        <w:numId w:val="3"/>
      </w:numPr>
    </w:pPr>
  </w:style>
  <w:style w:type="paragraph" w:customStyle="1" w:styleId="Bulletlevel2">
    <w:name w:val="Bullet level 2"/>
    <w:basedOn w:val="Bullet"/>
    <w:rsid w:val="00C4635F"/>
    <w:pPr>
      <w:numPr>
        <w:ilvl w:val="1"/>
        <w:numId w:val="4"/>
      </w:numPr>
      <w:tabs>
        <w:tab w:val="clear" w:pos="360"/>
        <w:tab w:val="clear" w:pos="1800"/>
        <w:tab w:val="left" w:pos="540"/>
      </w:tabs>
      <w:ind w:left="533" w:hanging="173"/>
    </w:pPr>
  </w:style>
  <w:style w:type="paragraph" w:styleId="Title">
    <w:name w:val="Title"/>
    <w:basedOn w:val="Normal"/>
    <w:next w:val="Normal"/>
    <w:link w:val="TitleChar"/>
    <w:uiPriority w:val="10"/>
    <w:qFormat/>
    <w:rsid w:val="00DB6F65"/>
    <w:pPr>
      <w:spacing w:before="240" w:after="60"/>
      <w:jc w:val="center"/>
      <w:outlineLvl w:val="0"/>
    </w:pPr>
    <w:rPr>
      <w:rFonts w:ascii="Arial" w:hAnsi="Arial"/>
      <w:bCs/>
      <w:color w:val="5D87A1"/>
      <w:kern w:val="28"/>
      <w:sz w:val="48"/>
      <w:szCs w:val="32"/>
    </w:rPr>
  </w:style>
  <w:style w:type="character" w:customStyle="1" w:styleId="TitleChar">
    <w:name w:val="Title Char"/>
    <w:link w:val="Title"/>
    <w:uiPriority w:val="10"/>
    <w:rsid w:val="00DB6F65"/>
    <w:rPr>
      <w:rFonts w:ascii="Arial" w:eastAsia="Times New Roman" w:hAnsi="Arial" w:cs="Times New Roman"/>
      <w:bCs/>
      <w:color w:val="5D87A1"/>
      <w:kern w:val="28"/>
      <w:sz w:val="4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F65"/>
    <w:pPr>
      <w:spacing w:after="360"/>
    </w:pPr>
    <w:rPr>
      <w:rFonts w:ascii="Arial" w:eastAsia="Batang" w:hAnsi="Arial"/>
      <w:color w:val="5D87A1"/>
      <w:sz w:val="36"/>
      <w:szCs w:val="20"/>
      <w:lang w:eastAsia="ko-KR"/>
    </w:rPr>
  </w:style>
  <w:style w:type="character" w:customStyle="1" w:styleId="SubtitleChar">
    <w:name w:val="Subtitle Char"/>
    <w:link w:val="Subtitle"/>
    <w:uiPriority w:val="11"/>
    <w:rsid w:val="00351908"/>
    <w:rPr>
      <w:rFonts w:ascii="Arial" w:eastAsia="Batang" w:hAnsi="Arial" w:cs="Arial"/>
      <w:bCs/>
      <w:color w:val="5D87A1"/>
      <w:sz w:val="36"/>
      <w:szCs w:val="36"/>
      <w:lang w:eastAsia="ko-KR"/>
    </w:rPr>
  </w:style>
  <w:style w:type="character" w:styleId="Hyperlink">
    <w:name w:val="Hyperlink"/>
    <w:rsid w:val="005D6ACF"/>
    <w:rPr>
      <w:color w:val="0000FF"/>
      <w:u w:val="single"/>
    </w:rPr>
  </w:style>
  <w:style w:type="table" w:styleId="TableGrid">
    <w:name w:val="Table Grid"/>
    <w:basedOn w:val="TableNormal"/>
    <w:uiPriority w:val="59"/>
    <w:rsid w:val="005D6ACF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5D6ACF"/>
    <w:rPr>
      <w:sz w:val="16"/>
      <w:szCs w:val="16"/>
    </w:rPr>
  </w:style>
  <w:style w:type="paragraph" w:styleId="CommentText">
    <w:name w:val="annotation text"/>
    <w:basedOn w:val="Normal"/>
    <w:semiHidden/>
    <w:rsid w:val="005D6ACF"/>
    <w:rPr>
      <w:sz w:val="20"/>
      <w:szCs w:val="20"/>
    </w:rPr>
  </w:style>
  <w:style w:type="character" w:styleId="Strong">
    <w:name w:val="Strong"/>
    <w:uiPriority w:val="22"/>
    <w:qFormat/>
    <w:rsid w:val="005D6ACF"/>
    <w:rPr>
      <w:b/>
      <w:bCs/>
    </w:rPr>
  </w:style>
  <w:style w:type="paragraph" w:styleId="NormalWeb">
    <w:name w:val="Normal (Web)"/>
    <w:basedOn w:val="Normal"/>
    <w:rsid w:val="005D6ACF"/>
    <w:pPr>
      <w:spacing w:before="100" w:beforeAutospacing="1" w:after="100" w:afterAutospacing="1"/>
    </w:pPr>
  </w:style>
  <w:style w:type="paragraph" w:styleId="CommentSubject">
    <w:name w:val="annotation subject"/>
    <w:basedOn w:val="CommentText"/>
    <w:next w:val="CommentText"/>
    <w:semiHidden/>
    <w:rsid w:val="009F4BAC"/>
    <w:rPr>
      <w:b/>
      <w:bCs/>
    </w:rPr>
  </w:style>
  <w:style w:type="character" w:styleId="FollowedHyperlink">
    <w:name w:val="FollowedHyperlink"/>
    <w:uiPriority w:val="99"/>
    <w:semiHidden/>
    <w:unhideWhenUsed/>
    <w:rsid w:val="000D4072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A2BA1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BA2BA1"/>
    <w:rPr>
      <w:rFonts w:ascii="Consolas" w:eastAsia="Calibri" w:hAnsi="Consolas" w:cs="Times New Roman"/>
      <w:sz w:val="21"/>
      <w:szCs w:val="21"/>
    </w:rPr>
  </w:style>
  <w:style w:type="paragraph" w:customStyle="1" w:styleId="ColorfulList-Accent11">
    <w:name w:val="Colorful List - Accent 11"/>
    <w:basedOn w:val="Normal"/>
    <w:uiPriority w:val="34"/>
    <w:qFormat/>
    <w:rsid w:val="00E67A85"/>
    <w:pPr>
      <w:ind w:left="720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6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tyles" Target="style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settings" Target="settings.xml"/><Relationship Id="rId11" Type="http://schemas.openxmlformats.org/officeDocument/2006/relationships/webSettings" Target="webSettings.xml"/><Relationship Id="rId12" Type="http://schemas.openxmlformats.org/officeDocument/2006/relationships/footnotes" Target="footnotes.xml"/><Relationship Id="rId13" Type="http://schemas.openxmlformats.org/officeDocument/2006/relationships/endnotes" Target="endnotes.xm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customXml" Target="../customXml/item7.xml"/><Relationship Id="rId8" Type="http://schemas.openxmlformats.org/officeDocument/2006/relationships/numbering" Target="numbering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pbeard\Desktop\NewBranding2009\New%20Template%20Oct2009\word%20doc%20forms\jn_gener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haredContentType xmlns="Microsoft.SharePoint.Taxonomy.ContentTypeSync" SourceId="a3ce5a06-b323-45b4-8d97-2f59321c9a5a" ContentTypeId="0x0101001781C2375787094D81534552B1149B39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Juniper Document" ma:contentTypeID="0x0101001781C2375787094D81534552B1149B3900C0557CB8628C214CBEADB49922ABA760" ma:contentTypeVersion="0" ma:contentTypeDescription="" ma:contentTypeScope="" ma:versionID="0caf731561e3b1a803c1b2e029d87054">
  <xsd:schema xmlns:xsd="http://www.w3.org/2001/XMLSchema" xmlns:xs="http://www.w3.org/2001/XMLSchema" xmlns:p="http://schemas.microsoft.com/office/2006/metadata/properties" xmlns:ns2="abc691cc-7042-4f34-8388-e64c51dc111c" targetNamespace="http://schemas.microsoft.com/office/2006/metadata/properties" ma:root="true" ma:fieldsID="8340d6dd845dc864f3e29b741115130d" ns2:_="">
    <xsd:import namespace="abc691cc-7042-4f34-8388-e64c51dc111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691cc-7042-4f34-8388-e64c51dc111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2141C-0F20-4863-93AE-8549E3A6A1C3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7661068-5F8F-4B27-9F32-9E7D38E97F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1647D3-9C9E-4024-AE95-8498AF9D44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c691cc-7042-4f34-8388-e64c51dc11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EA48A0-EC5C-4A3B-80C1-CFB017531D0E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9700B89D-6FE3-4A3E-A963-89F59BF817AB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28CCAB2A-02EC-4512-89D3-1D29294CED67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B919A37F-0E48-C449-8DEF-BFA52CE15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Settings\pbeard\Desktop\NewBranding2009\New Template Oct2009\word doc forms\jn_general.dot</Template>
  <TotalTime>15</TotalTime>
  <Pages>2</Pages>
  <Words>482</Words>
  <Characters>2748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Hiring Manager Action Steps: Preparing for your New Colleague - Americas</vt:lpstr>
      <vt:lpstr>SE Intern Project Proposal</vt:lpstr>
    </vt:vector>
  </TitlesOfParts>
  <Company>Juniper Networks, Inc.</Company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Hiring Manager Action Steps: Preparing for your New Colleague - Americas</dc:title>
  <dc:subject/>
  <dc:creator>Pam Beard</dc:creator>
  <cp:keywords>Americas, new hire, new colleague, new starter, assimilate, first month at Juniper, welcome, orientation, getting started, onboarding</cp:keywords>
  <cp:lastModifiedBy>Ankit Chadha</cp:lastModifiedBy>
  <cp:revision>4</cp:revision>
  <cp:lastPrinted>2015-04-20T17:51:00Z</cp:lastPrinted>
  <dcterms:created xsi:type="dcterms:W3CDTF">2018-03-08T20:09:00Z</dcterms:created>
  <dcterms:modified xsi:type="dcterms:W3CDTF">2018-03-13T23:24:00Z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SALESDOCID-1630913452-8</vt:lpwstr>
  </property>
  <property fmtid="{D5CDD505-2E9C-101B-9397-08002B2CF9AE}" pid="3" name="_dlc_DocIdItemGuid">
    <vt:lpwstr>b2cbb7d5-3449-480b-a789-f36918419884</vt:lpwstr>
  </property>
  <property fmtid="{D5CDD505-2E9C-101B-9397-08002B2CF9AE}" pid="4" name="_dlc_DocIdUrl">
    <vt:lpwstr>https://junipernetworks.sharepoint.com/teams/Sales/operations/se-intern-new-grad/_layouts/15/DocIdRedir.aspx?ID=SALESDOCID-1630913452-8, SALESDOCID-1630913452-8</vt:lpwstr>
  </property>
</Properties>
</file>